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C2B8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33FFE">
        <w:rPr>
          <w:rFonts w:ascii="Arial" w:hAnsi="Arial" w:hint="eastAsia"/>
        </w:rPr>
        <w:t>&lt;</w:t>
      </w:r>
      <w:r w:rsidR="00633FFE">
        <w:rPr>
          <w:rFonts w:ascii="Arial" w:hAnsi="Arial" w:hint="eastAsia"/>
        </w:rPr>
        <w:t>项目名称</w:t>
      </w:r>
      <w:r w:rsidR="00633FF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90BC470" w14:textId="2206B4D2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3FFE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037BF45A" w14:textId="77777777" w:rsidR="00F10521" w:rsidRDefault="00F10521" w:rsidP="00633FFE">
      <w:pPr>
        <w:pStyle w:val="a4"/>
      </w:pPr>
    </w:p>
    <w:p w14:paraId="4559D73E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2A3485B" w14:textId="77777777" w:rsidR="00F10521" w:rsidRDefault="00F10521">
      <w:pPr>
        <w:pStyle w:val="a4"/>
        <w:rPr>
          <w:sz w:val="28"/>
        </w:rPr>
      </w:pPr>
    </w:p>
    <w:p w14:paraId="6D1B94EF" w14:textId="77777777" w:rsidR="00F10521" w:rsidRDefault="00F10521"/>
    <w:p w14:paraId="562D98C6" w14:textId="77777777" w:rsidR="00F10521" w:rsidRDefault="00F10521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2E4AB8D3" w14:textId="77777777" w:rsidR="00F10521" w:rsidRDefault="00F10521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03A148C7" w14:textId="77777777" w:rsidR="00F10521" w:rsidRDefault="00F10521">
      <w:pPr>
        <w:sectPr w:rsidR="00F105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71B0C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A5D5E88" w14:textId="77777777">
        <w:tc>
          <w:tcPr>
            <w:tcW w:w="2304" w:type="dxa"/>
          </w:tcPr>
          <w:p w14:paraId="6D972B10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B5BF92D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27310A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351F62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034324E3" w14:textId="77777777">
        <w:tc>
          <w:tcPr>
            <w:tcW w:w="2304" w:type="dxa"/>
          </w:tcPr>
          <w:p w14:paraId="2B0066DE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97715DC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88E7023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B70D90B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10521" w14:paraId="133C5F70" w14:textId="77777777">
        <w:tc>
          <w:tcPr>
            <w:tcW w:w="2304" w:type="dxa"/>
          </w:tcPr>
          <w:p w14:paraId="41EABA2F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4F56CE0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365EA903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6886B78C" w14:textId="77777777" w:rsidR="00F10521" w:rsidRDefault="00F10521">
            <w:pPr>
              <w:pStyle w:val="Tabletext"/>
            </w:pPr>
          </w:p>
        </w:tc>
      </w:tr>
      <w:tr w:rsidR="00F10521" w14:paraId="79461412" w14:textId="77777777">
        <w:tc>
          <w:tcPr>
            <w:tcW w:w="2304" w:type="dxa"/>
          </w:tcPr>
          <w:p w14:paraId="0E25FC8B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56247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DC16CAE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20731053" w14:textId="77777777" w:rsidR="00F10521" w:rsidRDefault="00F10521">
            <w:pPr>
              <w:pStyle w:val="Tabletext"/>
            </w:pPr>
          </w:p>
        </w:tc>
      </w:tr>
      <w:tr w:rsidR="00F10521" w14:paraId="72BA37BF" w14:textId="77777777">
        <w:tc>
          <w:tcPr>
            <w:tcW w:w="2304" w:type="dxa"/>
          </w:tcPr>
          <w:p w14:paraId="107CE12A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21D6CE05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48AA4D6A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68ACCE" w14:textId="77777777" w:rsidR="00F10521" w:rsidRDefault="00F10521">
            <w:pPr>
              <w:pStyle w:val="Tabletext"/>
            </w:pPr>
          </w:p>
        </w:tc>
      </w:tr>
    </w:tbl>
    <w:p w14:paraId="6CF97D37" w14:textId="77777777" w:rsidR="00F10521" w:rsidRDefault="00F10521"/>
    <w:p w14:paraId="3A45974C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DBED6CE" w14:textId="13F6AFC5" w:rsidR="008C447D" w:rsidRDefault="00F10521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C447D">
        <w:rPr>
          <w:noProof/>
        </w:rPr>
        <w:t>1.</w:t>
      </w:r>
      <w:r w:rsidR="008C447D">
        <w:rPr>
          <w:noProof/>
        </w:rPr>
        <w:tab/>
        <w:t>简介</w:t>
      </w:r>
      <w:r w:rsidR="008C447D">
        <w:rPr>
          <w:noProof/>
        </w:rPr>
        <w:tab/>
      </w:r>
      <w:r w:rsidR="008C447D">
        <w:rPr>
          <w:noProof/>
        </w:rPr>
        <w:fldChar w:fldCharType="begin"/>
      </w:r>
      <w:r w:rsidR="008C447D">
        <w:rPr>
          <w:noProof/>
        </w:rPr>
        <w:instrText xml:space="preserve"> PAGEREF _Toc97626276 \h </w:instrText>
      </w:r>
      <w:r w:rsidR="008C447D">
        <w:rPr>
          <w:noProof/>
        </w:rPr>
      </w:r>
      <w:r w:rsidR="008C447D">
        <w:rPr>
          <w:noProof/>
        </w:rPr>
        <w:fldChar w:fldCharType="separate"/>
      </w:r>
      <w:r w:rsidR="008C447D">
        <w:rPr>
          <w:noProof/>
        </w:rPr>
        <w:t>4</w:t>
      </w:r>
      <w:r w:rsidR="008C447D">
        <w:rPr>
          <w:noProof/>
        </w:rPr>
        <w:fldChar w:fldCharType="end"/>
      </w:r>
    </w:p>
    <w:p w14:paraId="4D438609" w14:textId="24F19F7A" w:rsidR="008C447D" w:rsidRDefault="008C447D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1.1</w:t>
      </w:r>
      <w:r>
        <w:rPr>
          <w:noProof/>
        </w:rPr>
        <w:tab/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79E202" w14:textId="2A3E83BD" w:rsidR="008C447D" w:rsidRDefault="008C447D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1.2</w:t>
      </w:r>
      <w:r>
        <w:rPr>
          <w:noProof/>
        </w:rPr>
        <w:tab/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03F4C" w14:textId="3E8D46AB" w:rsidR="008C447D" w:rsidRDefault="008C447D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1.3</w:t>
      </w:r>
      <w:r>
        <w:rPr>
          <w:noProof/>
        </w:rPr>
        <w:tab/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8EE8C" w14:textId="5FF2B98A" w:rsidR="008C447D" w:rsidRDefault="008C447D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1.4</w:t>
      </w:r>
      <w:r>
        <w:rPr>
          <w:noProof/>
        </w:rPr>
        <w:tab/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144395" w14:textId="115CCCED" w:rsidR="008C447D" w:rsidRDefault="008C447D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1.5</w:t>
      </w:r>
      <w:r>
        <w:rPr>
          <w:noProof/>
        </w:rPr>
        <w:tab/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7172FD" w14:textId="155076E9" w:rsidR="008C447D" w:rsidRDefault="008C447D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550ECE" w14:textId="160CD639" w:rsidR="008C447D" w:rsidRDefault="008C447D">
      <w:pPr>
        <w:pStyle w:val="TOC1"/>
        <w:tabs>
          <w:tab w:val="left" w:pos="630"/>
          <w:tab w:val="right" w:pos="935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功能点1：xxx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25C5D6" w14:textId="4E7F15BA" w:rsidR="008C447D" w:rsidRDefault="008C447D">
      <w:pPr>
        <w:pStyle w:val="TOC1"/>
        <w:tabs>
          <w:tab w:val="left" w:pos="630"/>
          <w:tab w:val="right" w:pos="935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功能点2：xxx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236F48" w14:textId="5CFAE20A" w:rsidR="008C447D" w:rsidRDefault="008C447D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覆盖率分析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0F8C1" w14:textId="35BDC971" w:rsidR="008C447D" w:rsidRDefault="008C447D">
      <w:pPr>
        <w:pStyle w:val="TOC1"/>
        <w:tabs>
          <w:tab w:val="left" w:pos="630"/>
          <w:tab w:val="right" w:pos="935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3F345" w14:textId="1BAD7F94" w:rsidR="008C447D" w:rsidRDefault="008C447D">
      <w:pPr>
        <w:pStyle w:val="TOC1"/>
        <w:tabs>
          <w:tab w:val="left" w:pos="630"/>
          <w:tab w:val="right" w:pos="935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8767A" w14:textId="0B1223F7" w:rsidR="008C447D" w:rsidRDefault="008C447D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063369" w14:textId="04E86665" w:rsidR="008C447D" w:rsidRDefault="008C447D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测试结论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_Toc97626289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73279" w14:textId="1AEF1E2F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3FFE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27839E2" w14:textId="77777777" w:rsidR="00F10521" w:rsidRDefault="00F10521">
      <w:pPr>
        <w:pStyle w:val="1"/>
      </w:pPr>
      <w:bookmarkStart w:id="0" w:name="_Toc97626276"/>
      <w:r>
        <w:rPr>
          <w:rFonts w:hint="eastAsia"/>
        </w:rPr>
        <w:t>简介</w:t>
      </w:r>
      <w:bookmarkEnd w:id="0"/>
    </w:p>
    <w:p w14:paraId="5951321F" w14:textId="5BBF28B6" w:rsidR="00F10521" w:rsidRDefault="00F10521">
      <w:pPr>
        <w:pStyle w:val="InfoBlue"/>
      </w:pPr>
      <w:r>
        <w:t>[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的简介应提供整个文档的概述。它应包括此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 w14:paraId="1AFCB0C0" w14:textId="77777777" w:rsidR="00F10521" w:rsidRDefault="00F10521">
      <w:pPr>
        <w:pStyle w:val="2"/>
      </w:pPr>
      <w:bookmarkStart w:id="1" w:name="_Toc97626277"/>
      <w:r>
        <w:rPr>
          <w:rFonts w:hint="eastAsia"/>
        </w:rPr>
        <w:t>目的</w:t>
      </w:r>
      <w:bookmarkEnd w:id="1"/>
    </w:p>
    <w:p w14:paraId="6B1565ED" w14:textId="6F171282" w:rsidR="00F10521" w:rsidRDefault="00F10521">
      <w:pPr>
        <w:pStyle w:val="InfoBlue"/>
      </w:pPr>
      <w:r>
        <w:t>[</w:t>
      </w:r>
      <w:r>
        <w:rPr>
          <w:rFonts w:hint="eastAsia"/>
        </w:rPr>
        <w:t>阐明此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的目的。</w:t>
      </w:r>
      <w:r>
        <w:t>]</w:t>
      </w:r>
    </w:p>
    <w:p w14:paraId="2EF42D6F" w14:textId="77777777" w:rsidR="00F10521" w:rsidRDefault="00F10521">
      <w:pPr>
        <w:pStyle w:val="2"/>
      </w:pPr>
      <w:bookmarkStart w:id="2" w:name="_Toc97626278"/>
      <w:r>
        <w:rPr>
          <w:rFonts w:hint="eastAsia"/>
        </w:rPr>
        <w:t>范围</w:t>
      </w:r>
      <w:bookmarkEnd w:id="2"/>
    </w:p>
    <w:p w14:paraId="687FCA5F" w14:textId="77B2BD5B" w:rsidR="00F10521" w:rsidRDefault="00F10521">
      <w:pPr>
        <w:pStyle w:val="InfoBlue"/>
      </w:pPr>
      <w:r>
        <w:t>[</w:t>
      </w:r>
      <w:r>
        <w:rPr>
          <w:rFonts w:hint="eastAsia"/>
        </w:rPr>
        <w:t>简要说明此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14:paraId="0983908E" w14:textId="77777777" w:rsidR="00F10521" w:rsidRDefault="00F10521">
      <w:pPr>
        <w:pStyle w:val="2"/>
      </w:pPr>
      <w:bookmarkStart w:id="3" w:name="_Toc97626279"/>
      <w:r>
        <w:rPr>
          <w:rFonts w:hint="eastAsia"/>
        </w:rPr>
        <w:t>定义、首字母缩写词和缩略语</w:t>
      </w:r>
      <w:bookmarkEnd w:id="3"/>
    </w:p>
    <w:p w14:paraId="174D5C99" w14:textId="5CCF8CE9" w:rsidR="00F10521" w:rsidRDefault="00F10521">
      <w:pPr>
        <w:pStyle w:val="InfoBlue"/>
      </w:pPr>
      <w:r>
        <w:t>[</w:t>
      </w:r>
      <w:r>
        <w:rPr>
          <w:rFonts w:hint="eastAsia"/>
        </w:rPr>
        <w:t>本小节应提供正确理解此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所需的全部术语、首字母缩写词和缩略语的定义。</w:t>
      </w:r>
      <w:r>
        <w:t> </w:t>
      </w:r>
      <w:r>
        <w:rPr>
          <w:rFonts w:hint="eastAsia"/>
        </w:rPr>
        <w:t>这些信息可以通过引用项目词汇表来提供。</w:t>
      </w:r>
      <w:r>
        <w:t>]</w:t>
      </w:r>
    </w:p>
    <w:p w14:paraId="0DE6183A" w14:textId="77777777" w:rsidR="00F10521" w:rsidRDefault="00F10521">
      <w:pPr>
        <w:pStyle w:val="2"/>
      </w:pPr>
      <w:bookmarkStart w:id="4" w:name="_Toc97626280"/>
      <w:r>
        <w:rPr>
          <w:rFonts w:hint="eastAsia"/>
        </w:rPr>
        <w:t>参考资料</w:t>
      </w:r>
      <w:bookmarkEnd w:id="4"/>
    </w:p>
    <w:p w14:paraId="4F3C16DA" w14:textId="1FEB2655" w:rsidR="00F10521" w:rsidRDefault="00F10521">
      <w:pPr>
        <w:pStyle w:val="InfoBlue"/>
      </w:pPr>
      <w:r>
        <w:t>[</w:t>
      </w:r>
      <w:r>
        <w:rPr>
          <w:rFonts w:hint="eastAsia"/>
        </w:rPr>
        <w:t>本小节应完整列出此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文档中其他部分所引用的任何文档。每个文档应标有标题、报告号（如果适用）、日期和出版单位。列出可从中获取这些参考资料的来源。这些信息可以通过引用附录或其他文档来提供。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14:paraId="4F45825C" w14:textId="77777777" w:rsidR="00F10521" w:rsidRDefault="00F10521">
      <w:pPr>
        <w:pStyle w:val="2"/>
      </w:pPr>
      <w:bookmarkStart w:id="5" w:name="_Toc97626281"/>
      <w:r>
        <w:rPr>
          <w:rFonts w:hint="eastAsia"/>
        </w:rPr>
        <w:t>概述</w:t>
      </w:r>
      <w:bookmarkEnd w:id="5"/>
    </w:p>
    <w:p w14:paraId="38A6E31B" w14:textId="427B2EA1" w:rsidR="00F10521" w:rsidRDefault="00F10521">
      <w:pPr>
        <w:pStyle w:val="InfoBlue"/>
      </w:pPr>
      <w:r>
        <w:t>[</w:t>
      </w:r>
      <w:r>
        <w:rPr>
          <w:rFonts w:hint="eastAsia"/>
        </w:rPr>
        <w:t>本小节应说明此</w:t>
      </w:r>
      <w:r w:rsidR="00633FFE">
        <w:rPr>
          <w:rFonts w:hint="eastAsia"/>
          <w:b/>
        </w:rPr>
        <w:t>测试报告</w:t>
      </w:r>
      <w:r>
        <w:rPr>
          <w:rFonts w:hint="eastAsia"/>
        </w:rPr>
        <w:t>中其他部分所包含的内容，并解释此文档的组织方式。</w:t>
      </w:r>
      <w:r>
        <w:t>]</w:t>
      </w:r>
    </w:p>
    <w:p w14:paraId="75635AEC" w14:textId="46E4CD18" w:rsidR="00F10521" w:rsidRDefault="00F10521">
      <w:pPr>
        <w:pStyle w:val="1"/>
      </w:pPr>
      <w:bookmarkStart w:id="6" w:name="_Toc97626282"/>
      <w:r>
        <w:rPr>
          <w:rFonts w:hint="eastAsia"/>
        </w:rPr>
        <w:t>测试结果</w:t>
      </w:r>
      <w:bookmarkEnd w:id="6"/>
    </w:p>
    <w:p w14:paraId="7FA400F3" w14:textId="4806B0BC" w:rsidR="00F10521" w:rsidRDefault="00F10521">
      <w:pPr>
        <w:pStyle w:val="InfoBlue"/>
      </w:pPr>
      <w:r>
        <w:t>[</w:t>
      </w:r>
      <w:r w:rsidR="00AD6D5D">
        <w:rPr>
          <w:rFonts w:hint="eastAsia"/>
        </w:rPr>
        <w:t>列出不同功能点使用的测试方法、具体的测试步骤，并</w:t>
      </w:r>
      <w:r w:rsidR="003F30F7">
        <w:rPr>
          <w:rFonts w:hint="eastAsia"/>
        </w:rPr>
        <w:t>以图或者表的形式</w:t>
      </w:r>
      <w:r w:rsidR="00AD6D5D">
        <w:rPr>
          <w:rFonts w:hint="eastAsia"/>
        </w:rPr>
        <w:t>给出测试结果</w:t>
      </w:r>
      <w:r w:rsidR="001D0F13">
        <w:rPr>
          <w:rFonts w:hint="eastAsia"/>
        </w:rPr>
        <w:t>。</w:t>
      </w:r>
      <w:r>
        <w:t>]</w:t>
      </w:r>
    </w:p>
    <w:p w14:paraId="5C77F51C" w14:textId="1F27D31E" w:rsidR="00075D03" w:rsidRDefault="00075D03" w:rsidP="00075D03">
      <w:pPr>
        <w:pStyle w:val="1"/>
        <w:numPr>
          <w:ilvl w:val="1"/>
          <w:numId w:val="1"/>
        </w:numPr>
      </w:pPr>
      <w:bookmarkStart w:id="7" w:name="_Toc97626283"/>
      <w:r>
        <w:rPr>
          <w:rFonts w:hint="eastAsia"/>
        </w:rPr>
        <w:t>功能点1：xxx</w:t>
      </w:r>
      <w:bookmarkEnd w:id="7"/>
    </w:p>
    <w:p w14:paraId="43B6F23D" w14:textId="3FE09158" w:rsidR="00075D03" w:rsidRPr="00075D03" w:rsidRDefault="00075D03" w:rsidP="00075D03">
      <w:pPr>
        <w:pStyle w:val="1"/>
        <w:numPr>
          <w:ilvl w:val="1"/>
          <w:numId w:val="1"/>
        </w:numPr>
        <w:rPr>
          <w:rFonts w:hint="eastAsia"/>
        </w:rPr>
      </w:pPr>
      <w:bookmarkStart w:id="8" w:name="_Toc97626284"/>
      <w:r>
        <w:rPr>
          <w:rFonts w:hint="eastAsia"/>
        </w:rPr>
        <w:t>功能点2：xxx</w:t>
      </w:r>
      <w:bookmarkEnd w:id="8"/>
    </w:p>
    <w:p w14:paraId="55688940" w14:textId="77777777" w:rsidR="00AD6D5D" w:rsidRDefault="00AD6D5D">
      <w:pPr>
        <w:pStyle w:val="1"/>
      </w:pPr>
      <w:bookmarkStart w:id="9" w:name="_Toc97626285"/>
      <w:r>
        <w:rPr>
          <w:rFonts w:hint="eastAsia"/>
        </w:rPr>
        <w:t>覆盖率分析</w:t>
      </w:r>
      <w:bookmarkEnd w:id="9"/>
    </w:p>
    <w:p w14:paraId="51C555CC" w14:textId="52926639" w:rsidR="00F10521" w:rsidRDefault="00AD6D5D" w:rsidP="00AD6D5D">
      <w:pPr>
        <w:pStyle w:val="1"/>
        <w:numPr>
          <w:ilvl w:val="1"/>
          <w:numId w:val="1"/>
        </w:numPr>
      </w:pPr>
      <w:bookmarkStart w:id="10" w:name="_Toc97626286"/>
      <w:r>
        <w:rPr>
          <w:rFonts w:hint="eastAsia"/>
        </w:rPr>
        <w:t>基于需求的测试覆盖</w:t>
      </w:r>
      <w:bookmarkEnd w:id="10"/>
    </w:p>
    <w:p w14:paraId="155831D4" w14:textId="77777777" w:rsidR="00AD6D5D" w:rsidRDefault="00F10521" w:rsidP="00AD6D5D">
      <w:pPr>
        <w:pStyle w:val="InfoBlue"/>
      </w:pPr>
      <w:r>
        <w:t>[</w:t>
      </w:r>
      <w:r>
        <w:rPr>
          <w:rFonts w:hint="eastAsia"/>
        </w:rPr>
        <w:t>对于您已选择使用的各种评测，指出其结果。与以前的结果进行比较，并讨论变化趋势。</w:t>
      </w:r>
      <w:r>
        <w:t>]</w:t>
      </w:r>
    </w:p>
    <w:p w14:paraId="3E4FAC7F" w14:textId="1D8BC02D" w:rsidR="00F10521" w:rsidRDefault="00F10521" w:rsidP="00AD6D5D">
      <w:pPr>
        <w:pStyle w:val="1"/>
        <w:numPr>
          <w:ilvl w:val="1"/>
          <w:numId w:val="1"/>
        </w:numPr>
        <w:ind w:left="720" w:hanging="720"/>
      </w:pPr>
      <w:bookmarkStart w:id="11" w:name="_Toc97626287"/>
      <w:r>
        <w:rPr>
          <w:rFonts w:hint="eastAsia"/>
        </w:rPr>
        <w:t>基于代码的测试覆盖</w:t>
      </w:r>
      <w:bookmarkEnd w:id="11"/>
    </w:p>
    <w:p w14:paraId="119959EF" w14:textId="77777777" w:rsidR="00F10521" w:rsidRDefault="00F10521">
      <w:pPr>
        <w:pStyle w:val="InfoBlue"/>
      </w:pPr>
      <w:r>
        <w:t>[</w:t>
      </w:r>
      <w:r>
        <w:rPr>
          <w:rFonts w:hint="eastAsia"/>
        </w:rPr>
        <w:t>对于您已选择使用的各种评测，指出其结果。与以前的结果进行比较，并讨论变化趋势。</w:t>
      </w:r>
      <w:r>
        <w:t>]</w:t>
      </w:r>
    </w:p>
    <w:p w14:paraId="431BD87A" w14:textId="77777777" w:rsidR="00F10521" w:rsidRDefault="00F10521">
      <w:pPr>
        <w:pStyle w:val="1"/>
      </w:pPr>
      <w:bookmarkStart w:id="12" w:name="_Toc97626288"/>
      <w:r>
        <w:rPr>
          <w:rFonts w:hint="eastAsia"/>
        </w:rPr>
        <w:t>建议措施</w:t>
      </w:r>
      <w:bookmarkEnd w:id="12"/>
    </w:p>
    <w:p w14:paraId="1E4C9212" w14:textId="77777777" w:rsidR="00F10521" w:rsidRDefault="00F10521">
      <w:pPr>
        <w:pStyle w:val="InfoBlue"/>
      </w:pPr>
      <w:r>
        <w:t>[</w:t>
      </w:r>
      <w:r>
        <w:rPr>
          <w:rFonts w:hint="eastAsia"/>
        </w:rPr>
        <w:t>根据对测试结果和主要测试评测结果所进行的评估，建议任何可取的措施。</w:t>
      </w:r>
      <w:r>
        <w:t>]</w:t>
      </w:r>
    </w:p>
    <w:p w14:paraId="7A8C7688" w14:textId="7ABFB3A0" w:rsidR="00F10521" w:rsidRDefault="00AD6D5D">
      <w:pPr>
        <w:pStyle w:val="1"/>
      </w:pPr>
      <w:bookmarkStart w:id="13" w:name="_Toc97626289"/>
      <w:r>
        <w:rPr>
          <w:rFonts w:hint="eastAsia"/>
        </w:rPr>
        <w:t>测试结论</w:t>
      </w:r>
      <w:bookmarkEnd w:id="13"/>
    </w:p>
    <w:p w14:paraId="79AC2FDF" w14:textId="6FD8FE2B" w:rsidR="00F10521" w:rsidRDefault="00F10521">
      <w:pPr>
        <w:pStyle w:val="InfoBlue"/>
      </w:pPr>
      <w:r>
        <w:t>[</w:t>
      </w:r>
      <w:r w:rsidR="00AD6D5D">
        <w:rPr>
          <w:rFonts w:hint="eastAsia"/>
        </w:rPr>
        <w:t>对本次测试进行总结。</w:t>
      </w:r>
      <w:r>
        <w:rPr>
          <w:rFonts w:hint="eastAsia"/>
        </w:rPr>
        <w:t>]</w:t>
      </w:r>
    </w:p>
    <w:sectPr w:rsidR="00F10521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6EC8" w14:textId="77777777" w:rsidR="00C34A21" w:rsidRDefault="00C34A21">
      <w:r>
        <w:separator/>
      </w:r>
    </w:p>
  </w:endnote>
  <w:endnote w:type="continuationSeparator" w:id="0">
    <w:p w14:paraId="2BA11A50" w14:textId="77777777" w:rsidR="00C34A21" w:rsidRDefault="00C3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EDC3" w14:textId="77777777" w:rsidR="00854ACA" w:rsidRDefault="00854AC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268B" w14:textId="77777777" w:rsidR="00854ACA" w:rsidRDefault="00854AC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C293" w14:textId="77777777" w:rsidR="00854ACA" w:rsidRDefault="00854AC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74F02A7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427131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FD0DC9" w14:textId="77777777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633FFE">
            <w:rPr>
              <w:rFonts w:ascii="Times New Roman" w:hint="eastAsia"/>
            </w:rPr>
            <w:t>&lt;</w:t>
          </w:r>
          <w:r w:rsidR="00633FFE">
            <w:rPr>
              <w:rFonts w:ascii="Times New Roman" w:hint="eastAsia"/>
            </w:rPr>
            <w:t>公司名称</w:t>
          </w:r>
          <w:r w:rsidR="00633FF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6BF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C99FCA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5C76" w14:textId="77777777" w:rsidR="00C34A21" w:rsidRDefault="00C34A21">
      <w:r>
        <w:separator/>
      </w:r>
    </w:p>
  </w:footnote>
  <w:footnote w:type="continuationSeparator" w:id="0">
    <w:p w14:paraId="38B06493" w14:textId="77777777" w:rsidR="00C34A21" w:rsidRDefault="00C34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7502" w14:textId="77777777" w:rsidR="00854ACA" w:rsidRDefault="00854AC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C236" w14:textId="77777777" w:rsidR="00F10521" w:rsidRDefault="00F10521">
    <w:pPr>
      <w:rPr>
        <w:sz w:val="24"/>
      </w:rPr>
    </w:pPr>
  </w:p>
  <w:p w14:paraId="368F6BE8" w14:textId="77777777" w:rsidR="00F10521" w:rsidRDefault="00F10521">
    <w:pPr>
      <w:pBdr>
        <w:top w:val="single" w:sz="6" w:space="1" w:color="auto"/>
      </w:pBdr>
      <w:rPr>
        <w:sz w:val="24"/>
      </w:rPr>
    </w:pPr>
  </w:p>
  <w:p w14:paraId="372B7867" w14:textId="7777777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33FFE">
      <w:rPr>
        <w:rFonts w:ascii="Arial" w:hAnsi="Arial" w:hint="eastAsia"/>
        <w:b/>
        <w:sz w:val="36"/>
      </w:rPr>
      <w:t>&lt;</w:t>
    </w:r>
    <w:r w:rsidR="00633FFE">
      <w:rPr>
        <w:rFonts w:ascii="Arial" w:hAnsi="Arial" w:hint="eastAsia"/>
        <w:b/>
        <w:sz w:val="36"/>
      </w:rPr>
      <w:t>公司名称</w:t>
    </w:r>
    <w:r w:rsidR="00633FF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9B6C815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4269E1B" w14:textId="77777777" w:rsidR="00F10521" w:rsidRDefault="00F1052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CF67" w14:textId="77777777" w:rsidR="00854ACA" w:rsidRDefault="00854AC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55674326" w14:textId="77777777">
      <w:tc>
        <w:tcPr>
          <w:tcW w:w="6379" w:type="dxa"/>
        </w:tcPr>
        <w:p w14:paraId="756EF319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633FFE">
            <w:rPr>
              <w:rFonts w:ascii="Times New Roman" w:hint="eastAsia"/>
            </w:rPr>
            <w:t>&lt;</w:t>
          </w:r>
          <w:r w:rsidR="00633FFE">
            <w:rPr>
              <w:rFonts w:ascii="Times New Roman" w:hint="eastAsia"/>
            </w:rPr>
            <w:t>项目名称</w:t>
          </w:r>
          <w:r w:rsidR="00633FF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C70FB58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73534BB2" w14:textId="77777777">
      <w:tc>
        <w:tcPr>
          <w:tcW w:w="6379" w:type="dxa"/>
        </w:tcPr>
        <w:p w14:paraId="7587DD05" w14:textId="018803CE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33FFE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8370F4F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  <w:tr w:rsidR="00F10521" w14:paraId="5CBEEB91" w14:textId="77777777">
      <w:tc>
        <w:tcPr>
          <w:tcW w:w="9558" w:type="dxa"/>
          <w:gridSpan w:val="2"/>
        </w:tcPr>
        <w:p w14:paraId="5D8BF18F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35FF3BE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468B8"/>
    <w:multiLevelType w:val="multilevel"/>
    <w:tmpl w:val="3BC440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0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FE"/>
    <w:rsid w:val="00075D03"/>
    <w:rsid w:val="001D0F13"/>
    <w:rsid w:val="00224587"/>
    <w:rsid w:val="003F30F7"/>
    <w:rsid w:val="00633FFE"/>
    <w:rsid w:val="00833B8A"/>
    <w:rsid w:val="00854ACA"/>
    <w:rsid w:val="008C37D5"/>
    <w:rsid w:val="008C447D"/>
    <w:rsid w:val="00990113"/>
    <w:rsid w:val="00AD6D5D"/>
    <w:rsid w:val="00AE6DEC"/>
    <w:rsid w:val="00C34A21"/>
    <w:rsid w:val="00F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122BB"/>
  <w15:chartTrackingRefBased/>
  <w15:docId w15:val="{3ABCECF9-E54E-2043-96C7-124BAA16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TOC1">
    <w:name w:val="toc 1"/>
    <w:basedOn w:val="a"/>
    <w:next w:val="a"/>
    <w:autoRedefine/>
    <w:uiPriority w:val="39"/>
    <w:rsid w:val="008C447D"/>
  </w:style>
  <w:style w:type="paragraph" w:styleId="TOC2">
    <w:name w:val="toc 2"/>
    <w:basedOn w:val="a"/>
    <w:next w:val="a"/>
    <w:autoRedefine/>
    <w:uiPriority w:val="39"/>
    <w:rsid w:val="008C44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red/&#23398;&#20064;/2021-2022/&#21161;&#25945;_&#36719;&#20214;&#27979;&#35797;/&#20316;&#19994;/&#27979;&#35797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测试报告模板.dot</Template>
  <TotalTime>5</TotalTime>
  <Pages>4</Pages>
  <Words>258</Words>
  <Characters>1475</Characters>
  <Application>Microsoft Office Word</Application>
  <DocSecurity>0</DocSecurity>
  <Lines>12</Lines>
  <Paragraphs>3</Paragraphs>
  <ScaleCrop>false</ScaleCrop>
  <Company>&lt;公司名称&gt;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Gu Qiqi</dc:creator>
  <cp:keywords/>
  <cp:lastModifiedBy>Gu Qiqi</cp:lastModifiedBy>
  <cp:revision>8</cp:revision>
  <dcterms:created xsi:type="dcterms:W3CDTF">2022-03-08T01:51:00Z</dcterms:created>
  <dcterms:modified xsi:type="dcterms:W3CDTF">2022-03-08T02:04:00Z</dcterms:modified>
</cp:coreProperties>
</file>